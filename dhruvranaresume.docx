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60"/>
        <w:gridCol w:w="752"/>
        <w:gridCol w:w="6758"/>
      </w:tblGrid>
      <w:tr w:rsidR="001B2ABD" w14:paraId="1D51F74B" w14:textId="77777777" w:rsidTr="00772267">
        <w:trPr>
          <w:trHeight w:val="5284"/>
        </w:trPr>
        <w:tc>
          <w:tcPr>
            <w:tcW w:w="3760" w:type="dxa"/>
            <w:vAlign w:val="bottom"/>
          </w:tcPr>
          <w:p w14:paraId="28D5E1C8" w14:textId="77777777" w:rsidR="001B2ABD" w:rsidRDefault="00E5191E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27365F1" wp14:editId="301AB5CE">
                  <wp:extent cx="1749425" cy="2393130"/>
                  <wp:effectExtent l="0" t="0" r="3175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066" cy="2413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2" w:type="dxa"/>
          </w:tcPr>
          <w:p w14:paraId="30437A2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758" w:type="dxa"/>
            <w:vAlign w:val="bottom"/>
          </w:tcPr>
          <w:p w14:paraId="27B191AB" w14:textId="77777777" w:rsidR="001B2ABD" w:rsidRDefault="00E5191E" w:rsidP="001B2ABD">
            <w:pPr>
              <w:pStyle w:val="Title"/>
            </w:pPr>
            <w:r>
              <w:t>Dhruv Rana</w:t>
            </w:r>
          </w:p>
          <w:p w14:paraId="622E17BF" w14:textId="77777777" w:rsidR="001B2ABD" w:rsidRDefault="000A2223" w:rsidP="001B2ABD">
            <w:pPr>
              <w:pStyle w:val="Subtitle"/>
            </w:pPr>
            <w:r w:rsidRPr="006352BB">
              <w:rPr>
                <w:spacing w:val="0"/>
                <w:w w:val="88"/>
              </w:rPr>
              <w:t xml:space="preserve">Web </w:t>
            </w:r>
            <w:r w:rsidR="00E5191E" w:rsidRPr="006352BB">
              <w:rPr>
                <w:spacing w:val="0"/>
                <w:w w:val="88"/>
              </w:rPr>
              <w:t>Develope</w:t>
            </w:r>
            <w:r w:rsidR="00E5191E" w:rsidRPr="006352BB">
              <w:rPr>
                <w:spacing w:val="5"/>
                <w:w w:val="88"/>
              </w:rPr>
              <w:t>r</w:t>
            </w:r>
          </w:p>
        </w:tc>
      </w:tr>
      <w:tr w:rsidR="001B2ABD" w14:paraId="6BCCD54B" w14:textId="77777777" w:rsidTr="00772267">
        <w:trPr>
          <w:trHeight w:val="7962"/>
        </w:trPr>
        <w:tc>
          <w:tcPr>
            <w:tcW w:w="3760" w:type="dxa"/>
          </w:tcPr>
          <w:sdt>
            <w:sdtPr>
              <w:id w:val="-1711873194"/>
              <w:placeholder>
                <w:docPart w:val="0E03D58979E6460E99DE705B7DB37F8D"/>
              </w:placeholder>
              <w:temporary/>
              <w:showingPlcHdr/>
              <w15:appearance w15:val="hidden"/>
            </w:sdtPr>
            <w:sdtEndPr/>
            <w:sdtContent>
              <w:p w14:paraId="6C88CA37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6C2953E" w14:textId="77777777" w:rsidR="00036450" w:rsidRDefault="00FD2A0F" w:rsidP="00FD2A0F">
            <w:r>
              <w:t>Name -Dhruv Rana</w:t>
            </w:r>
          </w:p>
          <w:p w14:paraId="01E44FB5" w14:textId="77777777" w:rsidR="00FD2A0F" w:rsidRDefault="00FD2A0F" w:rsidP="00FD2A0F">
            <w:r>
              <w:t xml:space="preserve">Father name - </w:t>
            </w:r>
            <w:proofErr w:type="spellStart"/>
            <w:r>
              <w:t>Bakuleshkumar</w:t>
            </w:r>
            <w:proofErr w:type="spellEnd"/>
            <w:r>
              <w:t xml:space="preserve"> I Rana</w:t>
            </w:r>
          </w:p>
          <w:p w14:paraId="2ED2809D" w14:textId="77777777" w:rsidR="004C4842" w:rsidRDefault="00FD2A0F" w:rsidP="00036450">
            <w:r>
              <w:t xml:space="preserve">Mother Name - </w:t>
            </w:r>
            <w:proofErr w:type="spellStart"/>
            <w:r>
              <w:t>Pravinaben</w:t>
            </w:r>
            <w:proofErr w:type="spellEnd"/>
            <w:r>
              <w:t xml:space="preserve"> B Rana</w:t>
            </w:r>
          </w:p>
          <w:p w14:paraId="5C9CC0CE" w14:textId="77777777" w:rsidR="004C4842" w:rsidRDefault="004C4842" w:rsidP="00036450">
            <w:r>
              <w:t>Permanent Address</w:t>
            </w:r>
            <w:r w:rsidR="00772267">
              <w:t xml:space="preserve"> </w:t>
            </w:r>
            <w:r>
              <w:t>- 243, Dhruv Art, Limda Chowk, Bilimora,</w:t>
            </w:r>
          </w:p>
          <w:p w14:paraId="049D9168" w14:textId="77777777" w:rsidR="004C4842" w:rsidRDefault="004C4842" w:rsidP="00036450">
            <w:r>
              <w:t>District- Navsari</w:t>
            </w:r>
          </w:p>
          <w:p w14:paraId="6FE70EB4" w14:textId="77777777" w:rsidR="004C4842" w:rsidRPr="002F52AB" w:rsidRDefault="004C4842" w:rsidP="00036450">
            <w:pPr>
              <w:rPr>
                <w:b/>
                <w:bCs/>
              </w:rPr>
            </w:pPr>
            <w:r>
              <w:t xml:space="preserve">Objective- </w:t>
            </w:r>
            <w:r w:rsidRPr="002F52AB">
              <w:rPr>
                <w:b/>
                <w:bCs/>
              </w:rPr>
              <w:t>Want to be an asset for my company</w:t>
            </w:r>
            <w:r w:rsidR="00AB71DD">
              <w:rPr>
                <w:b/>
                <w:bCs/>
              </w:rPr>
              <w:t>, I Will be</w:t>
            </w:r>
            <w:r w:rsidRPr="002F52AB">
              <w:rPr>
                <w:b/>
                <w:bCs/>
              </w:rPr>
              <w:t xml:space="preserve"> solving the problems faced, Finish the Projects </w:t>
            </w:r>
            <w:r w:rsidR="00AB71DD">
              <w:rPr>
                <w:b/>
                <w:bCs/>
              </w:rPr>
              <w:t>according to the deadline</w:t>
            </w:r>
            <w:r w:rsidRPr="002F52AB">
              <w:rPr>
                <w:b/>
                <w:bCs/>
              </w:rPr>
              <w:t xml:space="preserve">, learn new technologies </w:t>
            </w:r>
            <w:r w:rsidR="002F52AB" w:rsidRPr="002F52AB">
              <w:rPr>
                <w:b/>
                <w:bCs/>
              </w:rPr>
              <w:t xml:space="preserve">and develop new skills </w:t>
            </w:r>
            <w:r w:rsidR="002F52AB">
              <w:rPr>
                <w:b/>
                <w:bCs/>
              </w:rPr>
              <w:t>with coming</w:t>
            </w:r>
            <w:r w:rsidR="00AB71DD">
              <w:rPr>
                <w:b/>
                <w:bCs/>
              </w:rPr>
              <w:t xml:space="preserve"> time</w:t>
            </w:r>
            <w:r w:rsidR="002F52AB">
              <w:rPr>
                <w:b/>
                <w:bCs/>
              </w:rPr>
              <w:t>.</w:t>
            </w:r>
          </w:p>
          <w:p w14:paraId="0E2BF84B" w14:textId="77777777" w:rsidR="00FD2A0F" w:rsidRDefault="00FD2A0F" w:rsidP="00036450"/>
          <w:sdt>
            <w:sdtPr>
              <w:id w:val="-1954003311"/>
              <w:placeholder>
                <w:docPart w:val="5C1E1FACF0794CD8BFFF20848BE7E4D9"/>
              </w:placeholder>
              <w:temporary/>
              <w:showingPlcHdr/>
              <w15:appearance w15:val="hidden"/>
            </w:sdtPr>
            <w:sdtEndPr/>
            <w:sdtContent>
              <w:p w14:paraId="47E1141C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D3B1D4F4C16141038D46CD71702A5889"/>
              </w:placeholder>
              <w:temporary/>
              <w:showingPlcHdr/>
              <w15:appearance w15:val="hidden"/>
            </w:sdtPr>
            <w:sdtEndPr/>
            <w:sdtContent>
              <w:p w14:paraId="20CD5F39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1CADA83" w14:textId="77777777" w:rsidR="004D3011" w:rsidRDefault="00E5191E" w:rsidP="004D3011">
            <w:r>
              <w:t>7046077180</w:t>
            </w:r>
          </w:p>
          <w:p w14:paraId="5E2D8E08" w14:textId="77777777" w:rsidR="004D3011" w:rsidRPr="004D3011" w:rsidRDefault="004D3011" w:rsidP="004D3011"/>
          <w:p w14:paraId="14AEBCD3" w14:textId="77777777" w:rsidR="004D3011" w:rsidRDefault="00772267" w:rsidP="004D3011">
            <w:r>
              <w:t>LinkedIn</w:t>
            </w:r>
            <w:r w:rsidR="00FD2A0F">
              <w:t>:</w:t>
            </w:r>
          </w:p>
          <w:p w14:paraId="0E8EB50F" w14:textId="77777777" w:rsidR="00772267" w:rsidRPr="00E4381A" w:rsidRDefault="00772267" w:rsidP="00772267">
            <w:pPr>
              <w:rPr>
                <w:rStyle w:val="Hyperlink"/>
              </w:rPr>
            </w:pPr>
            <w:r>
              <w:t>dhruvrana0000@gmail.com</w:t>
            </w:r>
          </w:p>
          <w:p w14:paraId="13C4C217" w14:textId="77777777" w:rsidR="004D3011" w:rsidRDefault="004D3011" w:rsidP="004D3011"/>
          <w:sdt>
            <w:sdtPr>
              <w:id w:val="-240260293"/>
              <w:placeholder>
                <w:docPart w:val="440132F326454EA28713346A0C78191B"/>
              </w:placeholder>
              <w:temporary/>
              <w:showingPlcHdr/>
              <w15:appearance w15:val="hidden"/>
            </w:sdtPr>
            <w:sdtEndPr/>
            <w:sdtContent>
              <w:p w14:paraId="7E56A453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5CEAF84A" w14:textId="77777777" w:rsidR="00036450" w:rsidRPr="00E4381A" w:rsidRDefault="00E5191E" w:rsidP="004D3011">
            <w:pPr>
              <w:rPr>
                <w:rStyle w:val="Hyperlink"/>
              </w:rPr>
            </w:pPr>
            <w:r>
              <w:t>dhruvrana0000@gmail.com</w:t>
            </w:r>
          </w:p>
          <w:sdt>
            <w:sdtPr>
              <w:id w:val="-1444214663"/>
              <w:placeholder>
                <w:docPart w:val="66C167A5872341A8AD6DEB1045B9A777"/>
              </w:placeholder>
              <w:temporary/>
              <w:showingPlcHdr/>
              <w15:appearance w15:val="hidden"/>
            </w:sdtPr>
            <w:sdtEndPr/>
            <w:sdtContent>
              <w:p w14:paraId="3D441DB4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79344EAA" w14:textId="77777777" w:rsidR="004D3011" w:rsidRDefault="002F52AB" w:rsidP="004D3011">
            <w:r>
              <w:t>Songs and Music</w:t>
            </w:r>
          </w:p>
          <w:p w14:paraId="66BACC83" w14:textId="77777777" w:rsidR="002F52AB" w:rsidRDefault="002F52AB" w:rsidP="004D3011">
            <w:r>
              <w:t>Volunteering</w:t>
            </w:r>
          </w:p>
          <w:p w14:paraId="2744A811" w14:textId="77777777" w:rsidR="002F52AB" w:rsidRDefault="002F52AB" w:rsidP="004D3011">
            <w:r>
              <w:t xml:space="preserve">Watching Sci-fi Contents </w:t>
            </w:r>
          </w:p>
          <w:p w14:paraId="0FF04BED" w14:textId="77777777" w:rsidR="002F52AB" w:rsidRDefault="002F52AB" w:rsidP="004D3011">
            <w:r>
              <w:t>Football</w:t>
            </w:r>
          </w:p>
          <w:p w14:paraId="109D7BF9" w14:textId="77777777" w:rsidR="004D3011" w:rsidRDefault="002F52AB" w:rsidP="004D3011">
            <w:r>
              <w:t>Cricket</w:t>
            </w:r>
          </w:p>
          <w:p w14:paraId="04A9ADC4" w14:textId="77777777" w:rsidR="002F52AB" w:rsidRPr="004D3011" w:rsidRDefault="002F52AB" w:rsidP="002F52AB"/>
        </w:tc>
        <w:tc>
          <w:tcPr>
            <w:tcW w:w="752" w:type="dxa"/>
          </w:tcPr>
          <w:p w14:paraId="7C7BF56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758" w:type="dxa"/>
          </w:tcPr>
          <w:sdt>
            <w:sdtPr>
              <w:id w:val="1049110328"/>
              <w:placeholder>
                <w:docPart w:val="4126F71F63D74BC7893292047BBB7211"/>
              </w:placeholder>
              <w:temporary/>
              <w:showingPlcHdr/>
              <w15:appearance w15:val="hidden"/>
            </w:sdtPr>
            <w:sdtEndPr/>
            <w:sdtContent>
              <w:p w14:paraId="3A82F312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CB3D447" w14:textId="77777777" w:rsidR="004D3011" w:rsidRDefault="00E5191E" w:rsidP="00E5191E">
            <w:pPr>
              <w:pStyle w:val="Heading4"/>
            </w:pPr>
            <w:r>
              <w:t>B.S. Patel Primary School</w:t>
            </w:r>
          </w:p>
          <w:p w14:paraId="29E3805C" w14:textId="77777777" w:rsidR="004C4842" w:rsidRPr="004C4842" w:rsidRDefault="004C4842" w:rsidP="004C4842">
            <w:r>
              <w:t>2013-2014</w:t>
            </w:r>
          </w:p>
          <w:p w14:paraId="17C017BA" w14:textId="77777777" w:rsidR="00E5191E" w:rsidRDefault="00E5191E" w:rsidP="00E5191E">
            <w:r>
              <w:t>Grade X- 9.2 CGPA</w:t>
            </w:r>
          </w:p>
          <w:p w14:paraId="3F5AE6EE" w14:textId="77777777" w:rsidR="004C4842" w:rsidRDefault="004C4842" w:rsidP="00E5191E">
            <w:r>
              <w:t>2015-2016</w:t>
            </w:r>
          </w:p>
          <w:p w14:paraId="1D5A0052" w14:textId="77777777" w:rsidR="00E5191E" w:rsidRPr="00E5191E" w:rsidRDefault="00E5191E" w:rsidP="00E5191E">
            <w:r>
              <w:t>Grade XII- 75.40%</w:t>
            </w:r>
          </w:p>
          <w:p w14:paraId="20CB04AF" w14:textId="77777777" w:rsidR="00036450" w:rsidRDefault="00036450" w:rsidP="00036450"/>
          <w:p w14:paraId="277F7E93" w14:textId="203619F6" w:rsidR="00036450" w:rsidRDefault="00E5191E" w:rsidP="00E5191E">
            <w:pPr>
              <w:pStyle w:val="Heading4"/>
            </w:pPr>
            <w:r>
              <w:t xml:space="preserve">Sardar Patel College OF Engineering, </w:t>
            </w:r>
            <w:proofErr w:type="spellStart"/>
            <w:r>
              <w:t>Bakrol</w:t>
            </w:r>
            <w:proofErr w:type="spellEnd"/>
            <w:r w:rsidR="00403BAE">
              <w:t xml:space="preserve"> (B.E. IT)</w:t>
            </w:r>
          </w:p>
          <w:p w14:paraId="61278E70" w14:textId="77777777" w:rsidR="004C4842" w:rsidRPr="00E5191E" w:rsidRDefault="00E5191E" w:rsidP="00E5191E">
            <w:r>
              <w:t>2016-2020</w:t>
            </w:r>
          </w:p>
          <w:p w14:paraId="2AC7532E" w14:textId="299EF413" w:rsidR="00772267" w:rsidRDefault="00772267" w:rsidP="00036450">
            <w:r>
              <w:t>CPI-8.</w:t>
            </w:r>
            <w:r w:rsidR="00403BAE">
              <w:t>72</w:t>
            </w:r>
          </w:p>
          <w:p w14:paraId="3BCECF5F" w14:textId="30E361CF" w:rsidR="00E5191E" w:rsidRDefault="00FD2A0F" w:rsidP="00036450">
            <w:r>
              <w:t>CGPA-</w:t>
            </w:r>
            <w:r w:rsidR="00403BAE">
              <w:t>9</w:t>
            </w:r>
            <w:r>
              <w:t>.</w:t>
            </w:r>
            <w:r w:rsidR="00403BAE">
              <w:t>1</w:t>
            </w:r>
            <w:r>
              <w:t>1</w:t>
            </w:r>
            <w:r w:rsidR="00E5191E">
              <w:t xml:space="preserve"> </w:t>
            </w:r>
          </w:p>
          <w:p w14:paraId="07F64A2E" w14:textId="77777777" w:rsidR="00036450" w:rsidRDefault="00E20D16" w:rsidP="00036450">
            <w:pPr>
              <w:pStyle w:val="Heading2"/>
            </w:pPr>
            <w:sdt>
              <w:sdtPr>
                <w:id w:val="1001553383"/>
                <w:placeholder>
                  <w:docPart w:val="9DB9A7252EF54399A1B6A10D6C3AB8B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WORK EXPERIENCE</w:t>
                </w:r>
              </w:sdtContent>
            </w:sdt>
            <w:r w:rsidR="00FD2A0F">
              <w:t xml:space="preserve"> AT College level</w:t>
            </w:r>
          </w:p>
          <w:p w14:paraId="0E8871F3" w14:textId="77777777" w:rsidR="00FD2A0F" w:rsidRDefault="00FD2A0F" w:rsidP="005D35BA">
            <w:pPr>
              <w:pStyle w:val="ListParagraph"/>
              <w:numPr>
                <w:ilvl w:val="0"/>
                <w:numId w:val="1"/>
              </w:numPr>
            </w:pPr>
            <w:r>
              <w:t xml:space="preserve">Volunteered Annual Function of the College </w:t>
            </w:r>
          </w:p>
          <w:p w14:paraId="23882356" w14:textId="77777777" w:rsidR="004D3011" w:rsidRDefault="00FD2A0F" w:rsidP="005D35BA">
            <w:pPr>
              <w:pStyle w:val="ListParagraph"/>
              <w:numPr>
                <w:ilvl w:val="0"/>
                <w:numId w:val="1"/>
              </w:numPr>
            </w:pPr>
            <w:r>
              <w:t xml:space="preserve">Under the Marketing Committee for Techfest </w:t>
            </w:r>
          </w:p>
          <w:sdt>
            <w:sdtPr>
              <w:id w:val="1669594239"/>
              <w:placeholder>
                <w:docPart w:val="E6B599EB23EE412C8277A62DEFC69E40"/>
              </w:placeholder>
              <w:temporary/>
              <w:showingPlcHdr/>
              <w15:appearance w15:val="hidden"/>
            </w:sdtPr>
            <w:sdtEndPr/>
            <w:sdtContent>
              <w:p w14:paraId="38C06C97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912A83C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0BBD5EDB" wp14:editId="337A96D6">
                  <wp:extent cx="3733800" cy="20574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2C1F93BC" w14:textId="77777777" w:rsidR="0043117B" w:rsidRDefault="00E20D16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FEA50" w14:textId="77777777" w:rsidR="00E20D16" w:rsidRDefault="00E20D16" w:rsidP="000C45FF">
      <w:r>
        <w:separator/>
      </w:r>
    </w:p>
  </w:endnote>
  <w:endnote w:type="continuationSeparator" w:id="0">
    <w:p w14:paraId="63624D09" w14:textId="77777777" w:rsidR="00E20D16" w:rsidRDefault="00E20D1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A2E3B" w14:textId="77777777" w:rsidR="00E20D16" w:rsidRDefault="00E20D16" w:rsidP="000C45FF">
      <w:r>
        <w:separator/>
      </w:r>
    </w:p>
  </w:footnote>
  <w:footnote w:type="continuationSeparator" w:id="0">
    <w:p w14:paraId="36355382" w14:textId="77777777" w:rsidR="00E20D16" w:rsidRDefault="00E20D1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375E2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195F606" wp14:editId="710BFDD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A3324"/>
    <w:multiLevelType w:val="hybridMultilevel"/>
    <w:tmpl w:val="76FC0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1E"/>
    <w:rsid w:val="00003AF3"/>
    <w:rsid w:val="00036450"/>
    <w:rsid w:val="00094499"/>
    <w:rsid w:val="000A2223"/>
    <w:rsid w:val="000C45FF"/>
    <w:rsid w:val="000E3FD1"/>
    <w:rsid w:val="00112054"/>
    <w:rsid w:val="001525E1"/>
    <w:rsid w:val="0015368F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F52AB"/>
    <w:rsid w:val="0030481B"/>
    <w:rsid w:val="003156FC"/>
    <w:rsid w:val="003254B5"/>
    <w:rsid w:val="0037121F"/>
    <w:rsid w:val="003A6B7D"/>
    <w:rsid w:val="003B06CA"/>
    <w:rsid w:val="00403BAE"/>
    <w:rsid w:val="004071FC"/>
    <w:rsid w:val="00445947"/>
    <w:rsid w:val="004813B3"/>
    <w:rsid w:val="00496591"/>
    <w:rsid w:val="004C4842"/>
    <w:rsid w:val="004C63E4"/>
    <w:rsid w:val="004D3011"/>
    <w:rsid w:val="005262AC"/>
    <w:rsid w:val="005722BE"/>
    <w:rsid w:val="005D35BA"/>
    <w:rsid w:val="005E39D5"/>
    <w:rsid w:val="00600670"/>
    <w:rsid w:val="0062123A"/>
    <w:rsid w:val="006352BB"/>
    <w:rsid w:val="00646E75"/>
    <w:rsid w:val="006771D0"/>
    <w:rsid w:val="00715FCB"/>
    <w:rsid w:val="00743101"/>
    <w:rsid w:val="007638D8"/>
    <w:rsid w:val="00772267"/>
    <w:rsid w:val="007775E1"/>
    <w:rsid w:val="007867A0"/>
    <w:rsid w:val="007927F5"/>
    <w:rsid w:val="00802CA0"/>
    <w:rsid w:val="009260CD"/>
    <w:rsid w:val="00952C25"/>
    <w:rsid w:val="00A16A06"/>
    <w:rsid w:val="00A2118D"/>
    <w:rsid w:val="00A5483F"/>
    <w:rsid w:val="00AB71DD"/>
    <w:rsid w:val="00AD76E2"/>
    <w:rsid w:val="00B20152"/>
    <w:rsid w:val="00B359E4"/>
    <w:rsid w:val="00B57D98"/>
    <w:rsid w:val="00B70850"/>
    <w:rsid w:val="00C066B6"/>
    <w:rsid w:val="00C26095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0D16"/>
    <w:rsid w:val="00E25A26"/>
    <w:rsid w:val="00E4381A"/>
    <w:rsid w:val="00E5191E"/>
    <w:rsid w:val="00E55D74"/>
    <w:rsid w:val="00F60274"/>
    <w:rsid w:val="00F77FB9"/>
    <w:rsid w:val="00FB068F"/>
    <w:rsid w:val="00FD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D685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5D3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76257359722"/>
          <c:y val="1.6161616161616162E-2"/>
          <c:w val="0.8307491228910788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backend</c:v>
                </c:pt>
                <c:pt idx="1">
                  <c:v>designing</c:v>
                </c:pt>
                <c:pt idx="2">
                  <c:v>learning</c:v>
                </c:pt>
                <c:pt idx="3">
                  <c:v>logic</c:v>
                </c:pt>
                <c:pt idx="4">
                  <c:v>Coding</c:v>
                </c:pt>
                <c:pt idx="5">
                  <c:v>Error Detection</c:v>
                </c:pt>
                <c:pt idx="6">
                  <c:v>working Efficiency</c:v>
                </c:pt>
                <c:pt idx="7">
                  <c:v>Productivity</c:v>
                </c:pt>
                <c:pt idx="8">
                  <c:v>PHP</c:v>
                </c:pt>
                <c:pt idx="9">
                  <c:v>HTML and CSS</c:v>
                </c:pt>
                <c:pt idx="10">
                  <c:v>Java</c:v>
                </c:pt>
                <c:pt idx="11">
                  <c:v>DBMS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0.55000000000000004</c:v>
                </c:pt>
                <c:pt idx="1">
                  <c:v>0.65</c:v>
                </c:pt>
                <c:pt idx="2">
                  <c:v>0.8</c:v>
                </c:pt>
                <c:pt idx="3">
                  <c:v>0.67</c:v>
                </c:pt>
                <c:pt idx="4">
                  <c:v>0.65</c:v>
                </c:pt>
                <c:pt idx="5">
                  <c:v>0.75</c:v>
                </c:pt>
                <c:pt idx="6">
                  <c:v>0.9</c:v>
                </c:pt>
                <c:pt idx="7">
                  <c:v>0.75</c:v>
                </c:pt>
                <c:pt idx="8">
                  <c:v>0.6</c:v>
                </c:pt>
                <c:pt idx="9">
                  <c:v>0.65</c:v>
                </c:pt>
                <c:pt idx="10">
                  <c:v>0.5</c:v>
                </c:pt>
                <c:pt idx="11">
                  <c:v>0.65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03D58979E6460E99DE705B7DB37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439AC-9F28-4A64-B0C4-354B6E6643DE}"/>
      </w:docPartPr>
      <w:docPartBody>
        <w:p w:rsidR="008F5996" w:rsidRDefault="003C0A09">
          <w:pPr>
            <w:pStyle w:val="0E03D58979E6460E99DE705B7DB37F8D"/>
          </w:pPr>
          <w:r w:rsidRPr="00D5459D">
            <w:t>Profile</w:t>
          </w:r>
        </w:p>
      </w:docPartBody>
    </w:docPart>
    <w:docPart>
      <w:docPartPr>
        <w:name w:val="5C1E1FACF0794CD8BFFF20848BE7E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416C4-5D5D-419A-8651-23FDD8C540AF}"/>
      </w:docPartPr>
      <w:docPartBody>
        <w:p w:rsidR="008F5996" w:rsidRDefault="003C0A09">
          <w:pPr>
            <w:pStyle w:val="5C1E1FACF0794CD8BFFF20848BE7E4D9"/>
          </w:pPr>
          <w:r w:rsidRPr="00CB0055">
            <w:t>Contact</w:t>
          </w:r>
        </w:p>
      </w:docPartBody>
    </w:docPart>
    <w:docPart>
      <w:docPartPr>
        <w:name w:val="D3B1D4F4C16141038D46CD71702A5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4F2C2-B33E-4506-AFA0-CDEE14A58506}"/>
      </w:docPartPr>
      <w:docPartBody>
        <w:p w:rsidR="008F5996" w:rsidRDefault="003C0A09">
          <w:pPr>
            <w:pStyle w:val="D3B1D4F4C16141038D46CD71702A5889"/>
          </w:pPr>
          <w:r w:rsidRPr="004D3011">
            <w:t>PHONE:</w:t>
          </w:r>
        </w:p>
      </w:docPartBody>
    </w:docPart>
    <w:docPart>
      <w:docPartPr>
        <w:name w:val="440132F326454EA28713346A0C781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94B09-B26D-459B-A21B-98F82E94FD54}"/>
      </w:docPartPr>
      <w:docPartBody>
        <w:p w:rsidR="008F5996" w:rsidRDefault="003C0A09">
          <w:pPr>
            <w:pStyle w:val="440132F326454EA28713346A0C78191B"/>
          </w:pPr>
          <w:r w:rsidRPr="004D3011">
            <w:t>EMAIL:</w:t>
          </w:r>
        </w:p>
      </w:docPartBody>
    </w:docPart>
    <w:docPart>
      <w:docPartPr>
        <w:name w:val="66C167A5872341A8AD6DEB1045B9A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90ACC-EDE1-44D4-9052-2AEF542B218E}"/>
      </w:docPartPr>
      <w:docPartBody>
        <w:p w:rsidR="008F5996" w:rsidRDefault="003C0A09">
          <w:pPr>
            <w:pStyle w:val="66C167A5872341A8AD6DEB1045B9A777"/>
          </w:pPr>
          <w:r w:rsidRPr="00CB0055">
            <w:t>Hobbies</w:t>
          </w:r>
        </w:p>
      </w:docPartBody>
    </w:docPart>
    <w:docPart>
      <w:docPartPr>
        <w:name w:val="4126F71F63D74BC7893292047BBB7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18D09-AE9A-489F-9268-7AADACA0EA3D}"/>
      </w:docPartPr>
      <w:docPartBody>
        <w:p w:rsidR="008F5996" w:rsidRDefault="003C0A09">
          <w:pPr>
            <w:pStyle w:val="4126F71F63D74BC7893292047BBB7211"/>
          </w:pPr>
          <w:r w:rsidRPr="00036450">
            <w:t>EDUCATION</w:t>
          </w:r>
        </w:p>
      </w:docPartBody>
    </w:docPart>
    <w:docPart>
      <w:docPartPr>
        <w:name w:val="9DB9A7252EF54399A1B6A10D6C3AB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2C250-A7F8-4FA2-AFE8-1E44C8C1B302}"/>
      </w:docPartPr>
      <w:docPartBody>
        <w:p w:rsidR="008F5996" w:rsidRDefault="003C0A09">
          <w:pPr>
            <w:pStyle w:val="9DB9A7252EF54399A1B6A10D6C3AB8B9"/>
          </w:pPr>
          <w:r w:rsidRPr="00036450">
            <w:t>WORK EXPERIENCE</w:t>
          </w:r>
        </w:p>
      </w:docPartBody>
    </w:docPart>
    <w:docPart>
      <w:docPartPr>
        <w:name w:val="E6B599EB23EE412C8277A62DEFC69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14646-6E12-4A16-905F-FA041C8FEAF3}"/>
      </w:docPartPr>
      <w:docPartBody>
        <w:p w:rsidR="008F5996" w:rsidRDefault="003C0A09">
          <w:pPr>
            <w:pStyle w:val="E6B599EB23EE412C8277A62DEFC69E40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09"/>
    <w:rsid w:val="00311CB2"/>
    <w:rsid w:val="003C0A09"/>
    <w:rsid w:val="005D741A"/>
    <w:rsid w:val="008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03D58979E6460E99DE705B7DB37F8D">
    <w:name w:val="0E03D58979E6460E99DE705B7DB37F8D"/>
  </w:style>
  <w:style w:type="paragraph" w:customStyle="1" w:styleId="5C1E1FACF0794CD8BFFF20848BE7E4D9">
    <w:name w:val="5C1E1FACF0794CD8BFFF20848BE7E4D9"/>
  </w:style>
  <w:style w:type="paragraph" w:customStyle="1" w:styleId="D3B1D4F4C16141038D46CD71702A5889">
    <w:name w:val="D3B1D4F4C16141038D46CD71702A5889"/>
  </w:style>
  <w:style w:type="paragraph" w:customStyle="1" w:styleId="440132F326454EA28713346A0C78191B">
    <w:name w:val="440132F326454EA28713346A0C78191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66C167A5872341A8AD6DEB1045B9A777">
    <w:name w:val="66C167A5872341A8AD6DEB1045B9A777"/>
  </w:style>
  <w:style w:type="paragraph" w:customStyle="1" w:styleId="4126F71F63D74BC7893292047BBB7211">
    <w:name w:val="4126F71F63D74BC7893292047BBB7211"/>
  </w:style>
  <w:style w:type="paragraph" w:customStyle="1" w:styleId="9DB9A7252EF54399A1B6A10D6C3AB8B9">
    <w:name w:val="9DB9A7252EF54399A1B6A10D6C3AB8B9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E6B599EB23EE412C8277A62DEFC69E40">
    <w:name w:val="E6B599EB23EE412C8277A62DEFC69E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2019-07-22T12:45:00Z</dcterms:created>
  <dcterms:modified xsi:type="dcterms:W3CDTF">2021-09-12T06:45:00Z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